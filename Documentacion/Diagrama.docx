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B8" w:rsidRDefault="005D2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617855</wp:posOffset>
                </wp:positionH>
                <wp:positionV relativeFrom="paragraph">
                  <wp:posOffset>0</wp:posOffset>
                </wp:positionV>
                <wp:extent cx="4581525" cy="4229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C67" w:rsidRDefault="007C6C67" w:rsidP="007C6C67">
                            <w:pPr>
                              <w:jc w:val="center"/>
                            </w:pPr>
                            <w:r>
                              <w:t>Computadora</w:t>
                            </w:r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u w:val="single"/>
                                <w:lang w:val="es-CU"/>
                              </w:rPr>
                            </w:pPr>
                            <w:proofErr w:type="gramStart"/>
                            <w:r>
                              <w:rPr>
                                <w:lang w:val="es-CU"/>
                              </w:rPr>
                              <w:t>.</w:t>
                            </w:r>
                            <w:r>
                              <w:rPr>
                                <w:u w:val="single"/>
                                <w:lang w:val="es-CU"/>
                              </w:rPr>
                              <w:t>numInv</w:t>
                            </w:r>
                            <w:proofErr w:type="gramEnd"/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proofErr w:type="gramStart"/>
                            <w:r w:rsidRPr="007C6C67">
                              <w:rPr>
                                <w:lang w:val="es-CU"/>
                              </w:rPr>
                              <w:t>.NombreDepartamento</w:t>
                            </w:r>
                            <w:proofErr w:type="gramEnd"/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proofErr w:type="gramStart"/>
                            <w:r w:rsidRPr="007C6C67">
                              <w:rPr>
                                <w:lang w:val="es-CU"/>
                              </w:rPr>
                              <w:t>.NombreArea</w:t>
                            </w:r>
                            <w:proofErr w:type="gramEnd"/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proofErr w:type="gramStart"/>
                            <w:r w:rsidRPr="007C6C67">
                              <w:rPr>
                                <w:lang w:val="es-CU"/>
                              </w:rPr>
                              <w:t>.MemoriaId</w:t>
                            </w:r>
                            <w:proofErr w:type="gramEnd"/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bookmarkStart w:id="0" w:name="_GoBack"/>
                            <w:bookmarkEnd w:id="0"/>
                            <w:proofErr w:type="gramStart"/>
                            <w:r w:rsidRPr="007C6C67">
                              <w:rPr>
                                <w:lang w:val="es-CU"/>
                              </w:rPr>
                              <w:t>.DiscoduroId</w:t>
                            </w:r>
                            <w:proofErr w:type="gramEnd"/>
                          </w:p>
                          <w:p w:rsidR="007C6C67" w:rsidRPr="005D29B8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D29B8">
                              <w:rPr>
                                <w:lang w:val="en-US"/>
                              </w:rPr>
                              <w:t>.MicroId</w:t>
                            </w:r>
                            <w:proofErr w:type="gramEnd"/>
                          </w:p>
                          <w:p w:rsidR="007C6C67" w:rsidRPr="005D29B8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D29B8">
                              <w:rPr>
                                <w:lang w:val="en-US"/>
                              </w:rPr>
                              <w:t>.MotherBoardId</w:t>
                            </w:r>
                            <w:proofErr w:type="gramEnd"/>
                          </w:p>
                          <w:p w:rsidR="007C6C67" w:rsidRDefault="007C6C67" w:rsidP="007C6C67">
                            <w:pPr>
                              <w:jc w:val="center"/>
                            </w:pPr>
                            <w:proofErr w:type="gramStart"/>
                            <w:r>
                              <w:t>.MonitorId</w:t>
                            </w:r>
                            <w:proofErr w:type="gramEnd"/>
                          </w:p>
                          <w:p w:rsidR="007C6C67" w:rsidRDefault="007C6C67" w:rsidP="007C6C67">
                            <w:pPr>
                              <w:jc w:val="center"/>
                            </w:pPr>
                            <w:proofErr w:type="gramStart"/>
                            <w:r>
                              <w:t>.TecladoId</w:t>
                            </w:r>
                            <w:proofErr w:type="gramEnd"/>
                          </w:p>
                          <w:p w:rsidR="007C6C67" w:rsidRDefault="007C6C67" w:rsidP="007C6C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8.65pt;margin-top:0;width:360.75pt;height:33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" fillcolor="#4f81bd [3204]" strokecolor="#243f60 [1604]" strokeweight="2pt">
                <v:textbox>
                  <w:txbxContent>
                    <w:p w:rsidR="007C6C67" w:rsidRDefault="007C6C67" w:rsidP="007C6C67">
                      <w:pPr>
                        <w:jc w:val="center"/>
                      </w:pPr>
                      <w:r>
                        <w:t>Computadora</w:t>
                      </w:r>
                    </w:p>
                    <w:p w:rsidR="007C6C67" w:rsidRPr="007C6C67" w:rsidRDefault="007C6C67" w:rsidP="007C6C67">
                      <w:pPr>
                        <w:jc w:val="center"/>
                        <w:rPr>
                          <w:u w:val="single"/>
                          <w:lang w:val="es-CU"/>
                        </w:rPr>
                      </w:pPr>
                      <w:proofErr w:type="gramStart"/>
                      <w:r>
                        <w:rPr>
                          <w:lang w:val="es-CU"/>
                        </w:rPr>
                        <w:t>.</w:t>
                      </w:r>
                      <w:r>
                        <w:rPr>
                          <w:u w:val="single"/>
                          <w:lang w:val="es-CU"/>
                        </w:rPr>
                        <w:t>numInv</w:t>
                      </w:r>
                      <w:proofErr w:type="gramEnd"/>
                    </w:p>
                    <w:p w:rsid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proofErr w:type="gramStart"/>
                      <w:r w:rsidRPr="007C6C67">
                        <w:rPr>
                          <w:lang w:val="es-CU"/>
                        </w:rPr>
                        <w:t>.NombreDepartamento</w:t>
                      </w:r>
                      <w:proofErr w:type="gramEnd"/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proofErr w:type="gramStart"/>
                      <w:r w:rsidRPr="007C6C67">
                        <w:rPr>
                          <w:lang w:val="es-CU"/>
                        </w:rPr>
                        <w:t>.NombreArea</w:t>
                      </w:r>
                      <w:proofErr w:type="gramEnd"/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proofErr w:type="gramStart"/>
                      <w:r w:rsidRPr="007C6C67">
                        <w:rPr>
                          <w:lang w:val="es-CU"/>
                        </w:rPr>
                        <w:t>.MemoriaId</w:t>
                      </w:r>
                      <w:proofErr w:type="gramEnd"/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bookmarkStart w:id="1" w:name="_GoBack"/>
                      <w:bookmarkEnd w:id="1"/>
                      <w:proofErr w:type="gramStart"/>
                      <w:r w:rsidRPr="007C6C67">
                        <w:rPr>
                          <w:lang w:val="es-CU"/>
                        </w:rPr>
                        <w:t>.DiscoduroId</w:t>
                      </w:r>
                      <w:proofErr w:type="gramEnd"/>
                    </w:p>
                    <w:p w:rsidR="007C6C67" w:rsidRPr="005D29B8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D29B8">
                        <w:rPr>
                          <w:lang w:val="en-US"/>
                        </w:rPr>
                        <w:t>.MicroId</w:t>
                      </w:r>
                      <w:proofErr w:type="gramEnd"/>
                    </w:p>
                    <w:p w:rsidR="007C6C67" w:rsidRPr="005D29B8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D29B8">
                        <w:rPr>
                          <w:lang w:val="en-US"/>
                        </w:rPr>
                        <w:t>.MotherBoardId</w:t>
                      </w:r>
                      <w:proofErr w:type="gramEnd"/>
                    </w:p>
                    <w:p w:rsidR="007C6C67" w:rsidRDefault="007C6C67" w:rsidP="007C6C67">
                      <w:pPr>
                        <w:jc w:val="center"/>
                      </w:pPr>
                      <w:proofErr w:type="gramStart"/>
                      <w:r>
                        <w:t>.MonitorId</w:t>
                      </w:r>
                      <w:proofErr w:type="gramEnd"/>
                    </w:p>
                    <w:p w:rsidR="007C6C67" w:rsidRDefault="007C6C67" w:rsidP="007C6C67">
                      <w:pPr>
                        <w:jc w:val="center"/>
                      </w:pPr>
                      <w:proofErr w:type="gramStart"/>
                      <w:r>
                        <w:t>.TecladoId</w:t>
                      </w:r>
                      <w:proofErr w:type="gramEnd"/>
                    </w:p>
                    <w:p w:rsidR="007C6C67" w:rsidRDefault="007C6C67" w:rsidP="007C6C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29B8" w:rsidRDefault="00D313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650D6" wp14:editId="67080ACA">
                <wp:simplePos x="0" y="0"/>
                <wp:positionH relativeFrom="margin">
                  <wp:posOffset>4286250</wp:posOffset>
                </wp:positionH>
                <wp:positionV relativeFrom="paragraph">
                  <wp:posOffset>7296785</wp:posOffset>
                </wp:positionV>
                <wp:extent cx="1962150" cy="17716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66" w:rsidRDefault="00D31366" w:rsidP="00D31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Teclado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u w:val="single"/>
                                <w:lang w:val="es-CU"/>
                              </w:rPr>
                            </w:pPr>
                            <w:r w:rsidRPr="00D31366">
                              <w:rPr>
                                <w:u w:val="single"/>
                                <w:lang w:val="es-CU"/>
                              </w:rPr>
                              <w:t>NumInv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NumSerie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Marca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Conexion-Tipo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50D6" id="Rectángulo 9" o:spid="_x0000_s1027" style="position:absolute;margin-left:337.5pt;margin-top:574.55pt;width:154.5pt;height:139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" fillcolor="#4f81bd [3204]" strokecolor="#243f60 [1604]" strokeweight="2pt">
                <v:textbox>
                  <w:txbxContent>
                    <w:p w:rsidR="00D31366" w:rsidRDefault="00D31366" w:rsidP="00D31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Teclado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u w:val="single"/>
                          <w:lang w:val="es-CU"/>
                        </w:rPr>
                      </w:pPr>
                      <w:r w:rsidRPr="00D31366">
                        <w:rPr>
                          <w:u w:val="single"/>
                          <w:lang w:val="es-CU"/>
                        </w:rPr>
                        <w:t>NumInv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NumSerie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Marca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Conexion-Tipo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6514D" wp14:editId="20B99FBC">
                <wp:simplePos x="0" y="0"/>
                <wp:positionH relativeFrom="column">
                  <wp:posOffset>1466215</wp:posOffset>
                </wp:positionH>
                <wp:positionV relativeFrom="paragraph">
                  <wp:posOffset>7356475</wp:posOffset>
                </wp:positionV>
                <wp:extent cx="1133475" cy="1016635"/>
                <wp:effectExtent l="38100" t="0" r="2857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E8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15.45pt;margin-top:579.25pt;width:89.25pt;height:80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6514D" wp14:editId="20B99FBC">
                <wp:simplePos x="0" y="0"/>
                <wp:positionH relativeFrom="column">
                  <wp:posOffset>3838575</wp:posOffset>
                </wp:positionH>
                <wp:positionV relativeFrom="paragraph">
                  <wp:posOffset>6479540</wp:posOffset>
                </wp:positionV>
                <wp:extent cx="771525" cy="45719"/>
                <wp:effectExtent l="0" t="57150" r="28575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71B3" id="Conector recto de flecha 17" o:spid="_x0000_s1026" type="#_x0000_t32" style="position:absolute;margin-left:302.25pt;margin-top:510.2pt;width:60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6514D" wp14:editId="20B99FBC">
                <wp:simplePos x="0" y="0"/>
                <wp:positionH relativeFrom="column">
                  <wp:posOffset>3467100</wp:posOffset>
                </wp:positionH>
                <wp:positionV relativeFrom="paragraph">
                  <wp:posOffset>6915785</wp:posOffset>
                </wp:positionV>
                <wp:extent cx="771525" cy="749935"/>
                <wp:effectExtent l="0" t="0" r="66675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4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B91A" id="Conector recto de flecha 16" o:spid="_x0000_s1026" type="#_x0000_t32" style="position:absolute;margin-left:273pt;margin-top:544.55pt;width:60.75pt;height:5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2133600</wp:posOffset>
                </wp:positionH>
                <wp:positionV relativeFrom="paragraph">
                  <wp:posOffset>4896485</wp:posOffset>
                </wp:positionV>
                <wp:extent cx="1609725" cy="3609975"/>
                <wp:effectExtent l="0" t="0" r="28575" b="2857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09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8" type="#_x0000_t4" style="position:absolute;margin-left:168pt;margin-top:385.55pt;width:126.75pt;height:284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" fillcolor="#4f81bd [3204]" strokecolor="#243f60 [1604]" strokeweight="2pt">
                <v:textbox>
                  <w:txbxContent>
                    <w:p w:rsidR="00D31366" w:rsidRPr="00D31366" w:rsidRDefault="00D31366" w:rsidP="00D31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C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650D6" wp14:editId="67080ACA">
                <wp:simplePos x="0" y="0"/>
                <wp:positionH relativeFrom="column">
                  <wp:posOffset>4714875</wp:posOffset>
                </wp:positionH>
                <wp:positionV relativeFrom="paragraph">
                  <wp:posOffset>5153660</wp:posOffset>
                </wp:positionV>
                <wp:extent cx="1847850" cy="16097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C67" w:rsidRPr="00D31366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31366">
                              <w:rPr>
                                <w:lang w:val="en-US"/>
                              </w:rPr>
                              <w:t>MicroProcesador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C6C67">
                              <w:rPr>
                                <w:u w:val="single"/>
                                <w:lang w:val="en-US"/>
                              </w:rPr>
                              <w:t>NumSerie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6C67">
                              <w:rPr>
                                <w:lang w:val="en-US"/>
                              </w:rPr>
                              <w:t>Marca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Tecnologia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50D6" id="Rectángulo 10" o:spid="_x0000_s1029" style="position:absolute;margin-left:371.25pt;margin-top:405.8pt;width:145.5pt;height:1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" fillcolor="#4f81bd [3204]" strokecolor="#243f60 [1604]" strokeweight="2pt">
                <v:textbox>
                  <w:txbxContent>
                    <w:p w:rsidR="007C6C67" w:rsidRPr="00D31366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 w:rsidRPr="00D31366">
                        <w:rPr>
                          <w:lang w:val="en-US"/>
                        </w:rPr>
                        <w:t>MicroProcesador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C6C67">
                        <w:rPr>
                          <w:u w:val="single"/>
                          <w:lang w:val="en-US"/>
                        </w:rPr>
                        <w:t>NumSerie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 w:rsidRPr="007C6C67">
                        <w:rPr>
                          <w:lang w:val="en-US"/>
                        </w:rPr>
                        <w:t>Marca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Tecnologia</w:t>
                      </w:r>
                    </w:p>
                    <w:p w:rsidR="007C6C67" w:rsidRDefault="007C6C67" w:rsidP="007C6C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C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7553960</wp:posOffset>
                </wp:positionV>
                <wp:extent cx="1962150" cy="17526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C67" w:rsidRPr="00D31366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Memoria-Ram</w:t>
                            </w:r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u w:val="single"/>
                                <w:lang w:val="es-CU"/>
                              </w:rPr>
                            </w:pPr>
                            <w:r w:rsidRPr="007C6C67">
                              <w:rPr>
                                <w:u w:val="single"/>
                                <w:lang w:val="es-CU"/>
                              </w:rPr>
                              <w:t>NumSerie</w:t>
                            </w:r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7C6C67">
                              <w:rPr>
                                <w:lang w:val="es-CU"/>
                              </w:rPr>
                              <w:t>Marca</w:t>
                            </w:r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>
                              <w:rPr>
                                <w:lang w:val="es-CU"/>
                              </w:rPr>
                              <w:t>Tecnologia</w:t>
                            </w:r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7C6C67">
                              <w:rPr>
                                <w:lang w:val="es-CU"/>
                              </w:rPr>
                              <w:t>Capacidad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0" style="position:absolute;margin-left:-51pt;margin-top:594.8pt;width:154.5pt;height:13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" fillcolor="#4f81bd [3204]" strokecolor="#243f60 [1604]" strokeweight="2pt">
                <v:textbox>
                  <w:txbxContent>
                    <w:p w:rsidR="007C6C67" w:rsidRPr="00D31366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Memoria-Ram</w:t>
                      </w:r>
                    </w:p>
                    <w:p w:rsidR="007C6C67" w:rsidRPr="007C6C67" w:rsidRDefault="007C6C67" w:rsidP="007C6C67">
                      <w:pPr>
                        <w:jc w:val="center"/>
                        <w:rPr>
                          <w:u w:val="single"/>
                          <w:lang w:val="es-CU"/>
                        </w:rPr>
                      </w:pPr>
                      <w:r w:rsidRPr="007C6C67">
                        <w:rPr>
                          <w:u w:val="single"/>
                          <w:lang w:val="es-CU"/>
                        </w:rPr>
                        <w:t>NumSerie</w:t>
                      </w:r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r w:rsidRPr="007C6C67">
                        <w:rPr>
                          <w:lang w:val="es-CU"/>
                        </w:rPr>
                        <w:t>Marca</w:t>
                      </w:r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r>
                        <w:rPr>
                          <w:lang w:val="es-CU"/>
                        </w:rPr>
                        <w:t>Tecnologia</w:t>
                      </w:r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s-CU"/>
                        </w:rPr>
                      </w:pPr>
                      <w:r w:rsidRPr="007C6C67">
                        <w:rPr>
                          <w:lang w:val="es-CU"/>
                        </w:rPr>
                        <w:t>Capacidad</w:t>
                      </w:r>
                    </w:p>
                    <w:p w:rsidR="007C6C67" w:rsidRDefault="007C6C67" w:rsidP="007C6C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C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650D6" wp14:editId="67080ACA">
                <wp:simplePos x="0" y="0"/>
                <wp:positionH relativeFrom="margin">
                  <wp:posOffset>-666750</wp:posOffset>
                </wp:positionH>
                <wp:positionV relativeFrom="paragraph">
                  <wp:posOffset>5448935</wp:posOffset>
                </wp:positionV>
                <wp:extent cx="1962150" cy="18288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DISCODURO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C6C67">
                              <w:rPr>
                                <w:u w:val="single"/>
                                <w:lang w:val="en-US"/>
                              </w:rPr>
                              <w:t>NumSerie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6C67">
                              <w:rPr>
                                <w:lang w:val="en-US"/>
                              </w:rPr>
                              <w:t>Marca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Conexion-Tipo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Capacidad</w:t>
                            </w:r>
                          </w:p>
                          <w:p w:rsidR="007C6C67" w:rsidRP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50D6" id="Rectángulo 12" o:spid="_x0000_s1031" style="position:absolute;margin-left:-52.5pt;margin-top:429.05pt;width:154.5pt;height:2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" fillcolor="#4f81bd [3204]" strokecolor="#243f60 [1604]" strokeweight="2pt">
                <v:textbox>
                  <w:txbxContent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DISCODURO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C6C67">
                        <w:rPr>
                          <w:u w:val="single"/>
                          <w:lang w:val="en-US"/>
                        </w:rPr>
                        <w:t>NumSerie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 w:rsidRPr="007C6C67">
                        <w:rPr>
                          <w:lang w:val="en-US"/>
                        </w:rPr>
                        <w:t>Marca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Conexion-Tipo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Capacidad</w:t>
                      </w:r>
                    </w:p>
                    <w:p w:rsidR="007C6C67" w:rsidRP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C6C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6184265</wp:posOffset>
                </wp:positionV>
                <wp:extent cx="990600" cy="45719"/>
                <wp:effectExtent l="38100" t="38100" r="1905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CEFF" id="Conector recto de flecha 6" o:spid="_x0000_s1026" type="#_x0000_t32" style="position:absolute;margin-left:102.75pt;margin-top:486.95pt;width:78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5D29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2929890</wp:posOffset>
                </wp:positionH>
                <wp:positionV relativeFrom="paragraph">
                  <wp:posOffset>4029710</wp:posOffset>
                </wp:positionV>
                <wp:extent cx="45085" cy="714375"/>
                <wp:effectExtent l="76200" t="0" r="5016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906F" id="Conector recto de flecha 2" o:spid="_x0000_s1026" type="#_x0000_t32" style="position:absolute;margin-left:230.7pt;margin-top:317.3pt;width:3.55pt;height:5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" strokecolor="#4579b8 [3044]">
                <v:stroke endarrow="block"/>
                <w10:wrap anchorx="margin"/>
              </v:shape>
            </w:pict>
          </mc:Fallback>
        </mc:AlternateContent>
      </w:r>
      <w:r w:rsidR="005D29B8">
        <w:br w:type="page"/>
      </w:r>
    </w:p>
    <w:p w:rsidR="00EA5DD9" w:rsidRDefault="00D31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96514D" wp14:editId="20B99FBC">
                <wp:simplePos x="0" y="0"/>
                <wp:positionH relativeFrom="column">
                  <wp:posOffset>3171825</wp:posOffset>
                </wp:positionH>
                <wp:positionV relativeFrom="paragraph">
                  <wp:posOffset>-885825</wp:posOffset>
                </wp:positionV>
                <wp:extent cx="533400" cy="666750"/>
                <wp:effectExtent l="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6508" id="Conector recto de flecha 20" o:spid="_x0000_s1026" type="#_x0000_t32" style="position:absolute;margin-left:249.75pt;margin-top:-69.75pt;width:42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650D6" wp14:editId="67080ACA">
                <wp:simplePos x="0" y="0"/>
                <wp:positionH relativeFrom="margin">
                  <wp:align>right</wp:align>
                </wp:positionH>
                <wp:positionV relativeFrom="paragraph">
                  <wp:posOffset>-371475</wp:posOffset>
                </wp:positionV>
                <wp:extent cx="1962150" cy="19526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Monitor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u w:val="single"/>
                                <w:lang w:val="es-CU"/>
                              </w:rPr>
                            </w:pPr>
                            <w:r w:rsidRPr="00D31366">
                              <w:rPr>
                                <w:u w:val="single"/>
                                <w:lang w:val="es-CU"/>
                              </w:rPr>
                              <w:t>NumInv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NumSerie</w:t>
                            </w:r>
                          </w:p>
                          <w:p w:rsidR="00D31366" w:rsidRPr="00D31366" w:rsidRDefault="00D31366" w:rsidP="00D31366">
                            <w:pPr>
                              <w:jc w:val="center"/>
                              <w:rPr>
                                <w:lang w:val="es-CU"/>
                              </w:rPr>
                            </w:pPr>
                            <w:r w:rsidRPr="00D31366">
                              <w:rPr>
                                <w:lang w:val="es-CU"/>
                              </w:rPr>
                              <w:t>Marca</w:t>
                            </w:r>
                          </w:p>
                          <w:p w:rsidR="00D31366" w:rsidRDefault="00D31366" w:rsidP="00D31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50D6" id="Rectángulo 14" o:spid="_x0000_s1032" style="position:absolute;margin-left:103.3pt;margin-top:-29.25pt;width:154.5pt;height:153.7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" fillcolor="#4f81bd [3204]" strokecolor="#243f60 [1604]" strokeweight="2pt">
                <v:textbox>
                  <w:txbxContent>
                    <w:p w:rsid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Monitor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u w:val="single"/>
                          <w:lang w:val="es-CU"/>
                        </w:rPr>
                      </w:pPr>
                      <w:r w:rsidRPr="00D31366">
                        <w:rPr>
                          <w:u w:val="single"/>
                          <w:lang w:val="es-CU"/>
                        </w:rPr>
                        <w:t>NumInv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NumSerie</w:t>
                      </w:r>
                    </w:p>
                    <w:p w:rsidR="00D31366" w:rsidRPr="00D31366" w:rsidRDefault="00D31366" w:rsidP="00D31366">
                      <w:pPr>
                        <w:jc w:val="center"/>
                        <w:rPr>
                          <w:lang w:val="es-CU"/>
                        </w:rPr>
                      </w:pPr>
                      <w:r w:rsidRPr="00D31366">
                        <w:rPr>
                          <w:lang w:val="es-CU"/>
                        </w:rPr>
                        <w:t>Marca</w:t>
                      </w:r>
                    </w:p>
                    <w:p w:rsidR="00D31366" w:rsidRDefault="00D31366" w:rsidP="00D313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C6C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650D6" wp14:editId="67080ACA">
                <wp:simplePos x="0" y="0"/>
                <wp:positionH relativeFrom="column">
                  <wp:posOffset>-381000</wp:posOffset>
                </wp:positionH>
                <wp:positionV relativeFrom="paragraph">
                  <wp:posOffset>-447675</wp:posOffset>
                </wp:positionV>
                <wp:extent cx="1962150" cy="17716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C67" w:rsidRPr="00D31366" w:rsidRDefault="00D31366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31366">
                              <w:rPr>
                                <w:lang w:val="en-US"/>
                              </w:rPr>
                              <w:t>MotherBoard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C6C67">
                              <w:rPr>
                                <w:u w:val="single"/>
                                <w:lang w:val="en-US"/>
                              </w:rPr>
                              <w:t>NumSerie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6C67">
                              <w:rPr>
                                <w:lang w:val="en-US"/>
                              </w:rPr>
                              <w:t>Marca</w:t>
                            </w:r>
                          </w:p>
                          <w:p w:rsidR="007C6C67" w:rsidRDefault="007C6C67" w:rsidP="007C6C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50D6" id="Rectángulo 13" o:spid="_x0000_s1033" style="position:absolute;margin-left:-30pt;margin-top:-35.25pt;width:154.5pt;height:13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" fillcolor="#4f81bd [3204]" strokecolor="#243f60 [1604]" strokeweight="2pt">
                <v:textbox>
                  <w:txbxContent>
                    <w:p w:rsidR="007C6C67" w:rsidRPr="00D31366" w:rsidRDefault="00D31366" w:rsidP="007C6C67">
                      <w:pPr>
                        <w:jc w:val="center"/>
                        <w:rPr>
                          <w:lang w:val="en-US"/>
                        </w:rPr>
                      </w:pPr>
                      <w:r w:rsidRPr="00D31366">
                        <w:rPr>
                          <w:lang w:val="en-US"/>
                        </w:rPr>
                        <w:t>MotherBoard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C6C67">
                        <w:rPr>
                          <w:u w:val="single"/>
                          <w:lang w:val="en-US"/>
                        </w:rPr>
                        <w:t>NumSerie</w:t>
                      </w:r>
                    </w:p>
                    <w:p w:rsidR="007C6C67" w:rsidRDefault="007C6C67" w:rsidP="007C6C67">
                      <w:pPr>
                        <w:jc w:val="center"/>
                        <w:rPr>
                          <w:lang w:val="en-US"/>
                        </w:rPr>
                      </w:pPr>
                      <w:r w:rsidRPr="007C6C67">
                        <w:rPr>
                          <w:lang w:val="en-US"/>
                        </w:rPr>
                        <w:t>Marca</w:t>
                      </w:r>
                    </w:p>
                    <w:p w:rsidR="007C6C67" w:rsidRDefault="007C6C67" w:rsidP="007C6C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C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6514D" wp14:editId="20B99FBC">
                <wp:simplePos x="0" y="0"/>
                <wp:positionH relativeFrom="column">
                  <wp:posOffset>1752600</wp:posOffset>
                </wp:positionH>
                <wp:positionV relativeFrom="paragraph">
                  <wp:posOffset>-904875</wp:posOffset>
                </wp:positionV>
                <wp:extent cx="685800" cy="807085"/>
                <wp:effectExtent l="38100" t="0" r="19050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33A5" id="Conector recto de flecha 18" o:spid="_x0000_s1026" type="#_x0000_t32" style="position:absolute;margin-left:138pt;margin-top:-71.25pt;width:54pt;height:63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</w:p>
    <w:sectPr w:rsidR="00EA5D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9B8" w:rsidRDefault="005D29B8" w:rsidP="005D29B8">
      <w:pPr>
        <w:spacing w:after="0" w:line="240" w:lineRule="auto"/>
      </w:pPr>
      <w:r>
        <w:separator/>
      </w:r>
    </w:p>
  </w:endnote>
  <w:endnote w:type="continuationSeparator" w:id="0">
    <w:p w:rsidR="005D29B8" w:rsidRDefault="005D29B8" w:rsidP="005D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9B8" w:rsidRDefault="005D29B8" w:rsidP="005D29B8">
      <w:pPr>
        <w:spacing w:after="0" w:line="240" w:lineRule="auto"/>
      </w:pPr>
      <w:r>
        <w:separator/>
      </w:r>
    </w:p>
  </w:footnote>
  <w:footnote w:type="continuationSeparator" w:id="0">
    <w:p w:rsidR="005D29B8" w:rsidRDefault="005D29B8" w:rsidP="005D2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8"/>
    <w:rsid w:val="005D29B8"/>
    <w:rsid w:val="007C6C67"/>
    <w:rsid w:val="00D31366"/>
    <w:rsid w:val="00E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50E1C"/>
  <w15:docId w15:val="{00020B44-71B9-42E0-88E3-F5A88E4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2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B8"/>
  </w:style>
  <w:style w:type="paragraph" w:styleId="Piedepgina">
    <w:name w:val="footer"/>
    <w:basedOn w:val="Normal"/>
    <w:link w:val="PiedepginaCar"/>
    <w:uiPriority w:val="99"/>
    <w:unhideWhenUsed/>
    <w:rsid w:val="005D2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Diaz Valdivia</dc:creator>
  <cp:keywords/>
  <dc:description/>
  <cp:lastModifiedBy>Victor Manuel Diaz Valdivia</cp:lastModifiedBy>
  <cp:revision>1</cp:revision>
  <cp:lastPrinted>2022-06-23T16:58:00Z</cp:lastPrinted>
  <dcterms:created xsi:type="dcterms:W3CDTF">2022-06-23T16:28:00Z</dcterms:created>
  <dcterms:modified xsi:type="dcterms:W3CDTF">2022-06-23T17:00:00Z</dcterms:modified>
</cp:coreProperties>
</file>